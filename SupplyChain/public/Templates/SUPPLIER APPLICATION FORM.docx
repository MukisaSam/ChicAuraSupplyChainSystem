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3971" w14:textId="77777777" w:rsidR="00344157" w:rsidRDefault="00291748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noProof/>
          <w:color w:val="525252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98624A0" wp14:editId="4E6FAB65">
            <wp:simplePos x="0" y="0"/>
            <wp:positionH relativeFrom="column">
              <wp:posOffset>1358043</wp:posOffset>
            </wp:positionH>
            <wp:positionV relativeFrom="paragraph">
              <wp:posOffset>-579120</wp:posOffset>
            </wp:positionV>
            <wp:extent cx="3040135" cy="2331720"/>
            <wp:effectExtent l="0" t="0" r="8255" b="0"/>
            <wp:wrapNone/>
            <wp:docPr id="7459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957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3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57"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 xml:space="preserve"> </w:t>
      </w:r>
    </w:p>
    <w:p w14:paraId="1AD6D292" w14:textId="77777777" w:rsid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</w:p>
    <w:p w14:paraId="71E764ED" w14:textId="77FA7F02" w:rsidR="00344157" w:rsidRDefault="00344157" w:rsidP="00344157">
      <w:pPr>
        <w:tabs>
          <w:tab w:val="left" w:pos="5148"/>
        </w:tabs>
        <w:spacing w:after="0" w:line="240" w:lineRule="auto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ab/>
      </w:r>
    </w:p>
    <w:p w14:paraId="0B53DBDE" w14:textId="77777777" w:rsid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</w:p>
    <w:p w14:paraId="6E1D1DD2" w14:textId="5517C0FF" w:rsidR="00344157" w:rsidRP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>SUPPLIER APPLICATION</w:t>
      </w:r>
    </w:p>
    <w:p w14:paraId="6E0DEAEF" w14:textId="77777777" w:rsidR="00344157" w:rsidRP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>DOCUMENT</w:t>
      </w:r>
    </w:p>
    <w:p w14:paraId="0DB36283" w14:textId="77777777" w:rsidR="00291748" w:rsidRDefault="00291748" w:rsidP="00291748">
      <w:pPr>
        <w:jc w:val="center"/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</w:pPr>
    </w:p>
    <w:p w14:paraId="12BDFD36" w14:textId="4D032BC7" w:rsidR="00EE0315" w:rsidRPr="00291748" w:rsidRDefault="00291748" w:rsidP="00291748">
      <w:pPr>
        <w:jc w:val="center"/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291748"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  <w:t>REQUIREMENTS AND ATTACHMENTS</w:t>
      </w:r>
    </w:p>
    <w:p w14:paraId="6FB830B2" w14:textId="7545A1D9" w:rsidR="00EE0315" w:rsidRDefault="00EE0315" w:rsidP="00291748">
      <w:pPr>
        <w:spacing w:after="0" w:line="240" w:lineRule="auto"/>
        <w:jc w:val="center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Please ensure that all documents are clearly labe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l</w:t>
      </w: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led and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 </w:t>
      </w: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organized. Incomplete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applications may not be considered.</w:t>
      </w:r>
    </w:p>
    <w:p w14:paraId="36D02028" w14:textId="77777777" w:rsidR="00291748" w:rsidRPr="00291748" w:rsidRDefault="00291748" w:rsidP="00291748">
      <w:pPr>
        <w:spacing w:after="0" w:line="240" w:lineRule="auto"/>
        <w:jc w:val="center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2FADD31C" w14:textId="7CDD4598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Application Form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14:ligatures w14:val="none"/>
        </w:rPr>
        <w:t>(attached in this document).</w:t>
      </w:r>
    </w:p>
    <w:p w14:paraId="0C211768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Certificate of Incorporation (URSB)</w:t>
      </w:r>
    </w:p>
    <w:p w14:paraId="6C8B9B60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Valid Trading License (Local Government)</w:t>
      </w:r>
    </w:p>
    <w:p w14:paraId="3DD38C19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URA Tax Identification Number (TIN) Certificate</w:t>
      </w:r>
    </w:p>
    <w:p w14:paraId="77B2761E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VAT Registration Certificate (if applicable)</w:t>
      </w:r>
    </w:p>
    <w:p w14:paraId="40E01C9D" w14:textId="5483EA82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Bank Statement (last 3 months)</w:t>
      </w:r>
    </w:p>
    <w:p w14:paraId="70B69736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Audited Financial Statements (if annual turnover &gt; UGX 500M)</w:t>
      </w:r>
    </w:p>
    <w:p w14:paraId="037179A6" w14:textId="411771E8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National IDs/Passports of Directors/Owners</w:t>
      </w:r>
    </w:p>
    <w:p w14:paraId="68DDA47F" w14:textId="39A22BD0" w:rsidR="00EE0315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Quality Certificates</w:t>
      </w:r>
    </w:p>
    <w:p w14:paraId="4BED5EA0" w14:textId="77777777" w:rsidR="00291748" w:rsidRPr="00291748" w:rsidRDefault="00291748" w:rsidP="00291748">
      <w:pPr>
        <w:pStyle w:val="ListParagraph"/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289C78E" w14:textId="77777777" w:rsidR="00EE0315" w:rsidRPr="00291748" w:rsidRDefault="00EE0315" w:rsidP="00291748">
      <w:pPr>
        <w:spacing w:after="0" w:line="240" w:lineRule="auto"/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1D4D0A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Submission Instructions</w:t>
      </w:r>
    </w:p>
    <w:p w14:paraId="1508D90C" w14:textId="3CD05BE4" w:rsidR="00291748" w:rsidRPr="00291748" w:rsidRDefault="00291748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Submit the form (no including the cover page) and all required documents as a single file.</w:t>
      </w:r>
    </w:p>
    <w:p w14:paraId="3AB97C4F" w14:textId="1D779E7C" w:rsidR="00EE0315" w:rsidRPr="00291748" w:rsidRDefault="00EE0315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Format: PDF</w:t>
      </w:r>
    </w:p>
    <w:p w14:paraId="2F19D847" w14:textId="215E62E6" w:rsidR="00EE0315" w:rsidRPr="00291748" w:rsidRDefault="00EE0315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Delivery: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  <w:t>chicaura.com/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  <w:t>register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(w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ebsite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)</w:t>
      </w:r>
    </w:p>
    <w:p w14:paraId="4D93F8CB" w14:textId="77777777" w:rsidR="00291748" w:rsidRPr="001D4D0A" w:rsidRDefault="00291748" w:rsidP="00EE0315"/>
    <w:p w14:paraId="48DB513A" w14:textId="77777777" w:rsidR="00EE0315" w:rsidRDefault="00EE0315" w:rsidP="00EE0315"/>
    <w:p w14:paraId="463A552E" w14:textId="77777777" w:rsidR="00344157" w:rsidRDefault="00344157" w:rsidP="00EE0315"/>
    <w:p w14:paraId="3AA8ED4C" w14:textId="77777777" w:rsidR="00344157" w:rsidRDefault="00344157" w:rsidP="00EE0315">
      <w:pPr>
        <w:sectPr w:rsidR="003441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E520F9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5F3762D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81439B1" w14:textId="192EDD7B" w:rsidR="00344157" w:rsidRPr="00595988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A: COMPANY DETAILS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95988" w:rsidRPr="00460961" w14:paraId="7C42FFFC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FCC50C3" w14:textId="77777777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COMPANY / FIRM NAME</w:t>
            </w:r>
          </w:p>
        </w:tc>
      </w:tr>
      <w:tr w:rsidR="00595988" w:rsidRPr="00460961" w14:paraId="4B9DBA30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1635AC3" w14:textId="6DCAF2B2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</w:rPr>
            </w:pPr>
          </w:p>
        </w:tc>
      </w:tr>
      <w:tr w:rsidR="00595988" w:rsidRPr="00A164DA" w14:paraId="043886CD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CFCAAFC" w14:textId="77777777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BUSINESS EMAIL</w:t>
            </w:r>
          </w:p>
        </w:tc>
      </w:tr>
      <w:tr w:rsidR="00595988" w:rsidRPr="000C2A23" w14:paraId="7310FAF6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9826B1" w14:textId="1DCD8DE1" w:rsidR="00595988" w:rsidRPr="008027A3" w:rsidRDefault="0059598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460961" w14:paraId="4861D7E4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D78A514" w14:textId="77777777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ADDRESS</w:t>
            </w:r>
          </w:p>
        </w:tc>
      </w:tr>
      <w:tr w:rsidR="00595988" w:rsidRPr="00460961" w14:paraId="709626D3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CA427C2" w14:textId="71C8A3E9" w:rsidR="00595988" w:rsidRPr="008027A3" w:rsidRDefault="0059598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EB283D" w14:paraId="304807A8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B5C557A" w14:textId="77777777" w:rsidR="00595988" w:rsidRPr="00595988" w:rsidRDefault="0059598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PHONE NUMBER</w:t>
            </w:r>
          </w:p>
        </w:tc>
      </w:tr>
      <w:tr w:rsidR="00595988" w:rsidRPr="000C2A23" w14:paraId="69CC1E81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65A85CE" w14:textId="3945242C" w:rsidR="00595988" w:rsidRPr="008027A3" w:rsidRDefault="0059598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0C2A23" w14:paraId="24B3C273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D71E039" w14:textId="19164D5D" w:rsidR="00524951" w:rsidRPr="00524951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DATE ESTABLISHED</w:t>
            </w:r>
          </w:p>
        </w:tc>
      </w:tr>
      <w:tr w:rsidR="00524951" w:rsidRPr="000C2A23" w14:paraId="0F4B99AA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6DE0AA9" w14:textId="2C896FA5" w:rsidR="00524951" w:rsidRPr="008027A3" w:rsidRDefault="00524951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0C2A23" w14:paraId="3A648858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00BA923" w14:textId="7F5AFE5E" w:rsidR="00595988" w:rsidRPr="00524951" w:rsidRDefault="00524951" w:rsidP="008027A3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URSB REGISTRATION NUMBER</w:t>
            </w:r>
          </w:p>
        </w:tc>
      </w:tr>
      <w:tr w:rsidR="00595988" w:rsidRPr="000C2A23" w14:paraId="7B31BC92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FA879F" w14:textId="2F8CE79B" w:rsidR="00595988" w:rsidRPr="008027A3" w:rsidRDefault="00595988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0C2A23" w14:paraId="703F20EB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C5CC65" w14:textId="0B5B27E2" w:rsidR="00595988" w:rsidRPr="00524951" w:rsidRDefault="00524951" w:rsidP="008027A3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TAX IDENTIFICATION NUMBER (TIN)</w:t>
            </w:r>
          </w:p>
        </w:tc>
      </w:tr>
      <w:tr w:rsidR="00595988" w:rsidRPr="000C2A23" w14:paraId="5C13CCB5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0C18B8F" w14:textId="4B9DF6E8" w:rsidR="00595988" w:rsidRPr="008027A3" w:rsidRDefault="00595988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0C2A23" w14:paraId="519F9EB9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5351CD3" w14:textId="2BFF41CC" w:rsidR="00524951" w:rsidRPr="00524951" w:rsidRDefault="00524951" w:rsidP="008027A3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TRADING LICENSE NUMBER</w:t>
            </w:r>
          </w:p>
        </w:tc>
      </w:tr>
      <w:tr w:rsidR="00524951" w:rsidRPr="000C2A23" w14:paraId="44DF26CB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73CF29" w14:textId="0615F4B5" w:rsidR="00524951" w:rsidRPr="008027A3" w:rsidRDefault="00524951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6820E382" w14:textId="77777777" w:rsidR="00595988" w:rsidRDefault="0059598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7B16C2FD" w14:textId="77777777" w:rsidR="00524951" w:rsidRDefault="00524951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15336295" w14:textId="5809628E" w:rsidR="00344157" w:rsidRPr="00595988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lastRenderedPageBreak/>
        <w:t>SECTION B: PRINCIPAL CONTACT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24951" w:rsidRPr="00460961" w14:paraId="0C0DC577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49389D" w14:textId="4265D054" w:rsidR="00524951" w:rsidRPr="00595988" w:rsidRDefault="00DB32D2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 xml:space="preserve">FULL </w:t>
            </w:r>
            <w:r w:rsidR="00524951"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NAME</w:t>
            </w:r>
          </w:p>
        </w:tc>
      </w:tr>
      <w:tr w:rsidR="00524951" w:rsidRPr="00460961" w14:paraId="1B6D9262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5D2553" w14:textId="13596FBD" w:rsidR="00524951" w:rsidRPr="008027A3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A164DA" w14:paraId="6277B390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5957A0A" w14:textId="6D0E226B" w:rsidR="00524951" w:rsidRPr="00595988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TITLE</w:t>
            </w:r>
          </w:p>
        </w:tc>
      </w:tr>
      <w:tr w:rsidR="00524951" w:rsidRPr="000C2A23" w14:paraId="515E3012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53084AA" w14:textId="69207109" w:rsidR="008027A3" w:rsidRPr="008027A3" w:rsidRDefault="008027A3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460961" w14:paraId="797FD755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66F2DD" w14:textId="01A0082D" w:rsidR="00524951" w:rsidRPr="00595988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EMAIL</w:t>
            </w:r>
            <w:r w:rsidR="00DB32D2">
              <w:rPr>
                <w:rFonts w:ascii="Century Gothic" w:hAnsi="Century Gothic" w:cs="Arial"/>
                <w:b/>
                <w:noProof/>
                <w:color w:val="000000" w:themeColor="text1"/>
              </w:rPr>
              <w:t xml:space="preserve"> ADDRESS</w:t>
            </w:r>
          </w:p>
        </w:tc>
      </w:tr>
      <w:tr w:rsidR="00524951" w:rsidRPr="00460961" w14:paraId="737327E4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74C9EC" w14:textId="1C9D5C22" w:rsidR="00524951" w:rsidRPr="008027A3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EB283D" w14:paraId="3BCA799F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CE48C5" w14:textId="1881F2B9" w:rsidR="00524951" w:rsidRPr="00595988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CONTACT</w:t>
            </w:r>
            <w:r w:rsidR="00DB32D2">
              <w:rPr>
                <w:rFonts w:ascii="Century Gothic" w:hAnsi="Century Gothic" w:cs="Arial"/>
                <w:b/>
                <w:noProof/>
                <w:color w:val="000000" w:themeColor="text1"/>
              </w:rPr>
              <w:t xml:space="preserve"> NUMBER</w:t>
            </w:r>
          </w:p>
        </w:tc>
      </w:tr>
      <w:tr w:rsidR="00524951" w:rsidRPr="000C2A23" w14:paraId="19CC89A7" w14:textId="77777777" w:rsidTr="008027A3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1A88A3F" w14:textId="5BE45379" w:rsidR="00524951" w:rsidRPr="008027A3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3C27F57D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4105213" w14:textId="33436935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C: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MATERIAL &amp; QUALITY SPECIFICATIONS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24951" w:rsidRPr="00460961" w14:paraId="2B278FD9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4019114" w14:textId="043927D6" w:rsidR="00524951" w:rsidRPr="00595988" w:rsidRDefault="00524951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MATERIAL SUPPLIED</w:t>
            </w:r>
          </w:p>
        </w:tc>
      </w:tr>
      <w:tr w:rsidR="00116D04" w:rsidRPr="00460961" w14:paraId="7AC58CDB" w14:textId="77777777" w:rsidTr="00F63EF7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27C63AAB" w14:textId="616341F7" w:rsidR="00116D04" w:rsidRPr="00116D04" w:rsidRDefault="00116D04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A164DA" w14:paraId="791B05DB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7B9AC7E" w14:textId="59AF063F" w:rsidR="00524951" w:rsidRPr="00595988" w:rsidRDefault="00000C4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LEAD TIME (days)</w:t>
            </w:r>
          </w:p>
        </w:tc>
      </w:tr>
      <w:tr w:rsidR="00524951" w:rsidRPr="000C2A23" w14:paraId="0CC278E5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CBCA995" w14:textId="37E687FC" w:rsidR="00524951" w:rsidRPr="00116D04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460961" w14:paraId="186B17A5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BA4B2C6" w14:textId="171FED3C" w:rsidR="00524951" w:rsidRPr="002A5E40" w:rsidRDefault="002A5E40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2A5E40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 xml:space="preserve">MINIMUM </w:t>
            </w:r>
            <w:r w:rsidR="00000C48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SUPPLY</w:t>
            </w:r>
            <w:r w:rsidRPr="002A5E40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 xml:space="preserve"> QUANTI</w:t>
            </w:r>
            <w:r w:rsidR="00000C48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TY</w:t>
            </w:r>
          </w:p>
        </w:tc>
      </w:tr>
      <w:tr w:rsidR="00524951" w:rsidRPr="00460961" w14:paraId="6CAB4EC1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F76D3E1" w14:textId="21FB8D90" w:rsidR="00524951" w:rsidRPr="00116D04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EB283D" w14:paraId="2CDFACDD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2F93129" w14:textId="4BD9A77A" w:rsidR="00524951" w:rsidRPr="00595988" w:rsidRDefault="00000C48" w:rsidP="008027A3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NUMBER OF EMPLOYEES</w:t>
            </w:r>
          </w:p>
        </w:tc>
      </w:tr>
      <w:tr w:rsidR="00524951" w:rsidRPr="000C2A23" w14:paraId="7EE6FB88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F77241" w14:textId="4A729DEF" w:rsidR="00524951" w:rsidRPr="00116D04" w:rsidRDefault="00524951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0C2A23" w14:paraId="4C51FE6A" w14:textId="77777777" w:rsidTr="008027A3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EFBC8C4" w14:textId="06E18BB3" w:rsidR="00000C48" w:rsidRPr="00000C48" w:rsidRDefault="00000C48" w:rsidP="008027A3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lang w:val="en-UG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</w:rPr>
              <w:t>QUALITY STANDARDS &amp; CERTIFICATIONS</w:t>
            </w:r>
          </w:p>
        </w:tc>
      </w:tr>
      <w:tr w:rsidR="00116D04" w:rsidRPr="000C2A23" w14:paraId="6364F951" w14:textId="77777777" w:rsidTr="003144CC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32D9AA3F" w14:textId="2A21C4C0" w:rsidR="00116D04" w:rsidRPr="00000C48" w:rsidRDefault="00116D04" w:rsidP="008027A3">
            <w:pPr>
              <w:rPr>
                <w:rFonts w:ascii="Century Gothic" w:hAnsi="Century Gothic" w:cs="Arial"/>
                <w:bCs/>
                <w:noProof/>
                <w:color w:val="000000" w:themeColor="text1"/>
                <w:lang w:val="en-UG"/>
              </w:rPr>
            </w:pPr>
          </w:p>
        </w:tc>
      </w:tr>
    </w:tbl>
    <w:p w14:paraId="683B3376" w14:textId="77777777" w:rsidR="002A5E40" w:rsidRDefault="002A5E40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3B11C80" w14:textId="77777777" w:rsidR="00000C48" w:rsidRDefault="00000C4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E171511" w14:textId="7A2D964C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D: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FINANCIAL INFORMATION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000C48" w:rsidRPr="00A164DA" w14:paraId="6A4B951C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BED705" w14:textId="58A87573" w:rsidR="00000C48" w:rsidRPr="00595988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NET ASSETS</w:t>
            </w:r>
          </w:p>
        </w:tc>
      </w:tr>
      <w:tr w:rsidR="00000C48" w:rsidRPr="000C2A23" w14:paraId="673148CF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0A43926" w14:textId="6C85B4F1" w:rsidR="00000C48" w:rsidRPr="00116D04" w:rsidRDefault="00000C48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460961" w14:paraId="20503582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8C31D84" w14:textId="20D07867" w:rsidR="00000C48" w:rsidRPr="002A5E40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1D4D0A">
              <w:rPr>
                <w:rFonts w:ascii="Century Gothic" w:hAnsi="Century Gothic" w:cs="Arial"/>
                <w:b/>
                <w:noProof/>
                <w:color w:val="000000" w:themeColor="text1"/>
              </w:rPr>
              <w:t>ANNUAL TURNOVER</w:t>
            </w:r>
          </w:p>
        </w:tc>
      </w:tr>
      <w:tr w:rsidR="00000C48" w:rsidRPr="00460961" w14:paraId="62282BA0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0218CED" w14:textId="607B6E6C" w:rsidR="00000C48" w:rsidRPr="00116D04" w:rsidRDefault="00000C48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EB283D" w14:paraId="3DB73932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1E7690" w14:textId="05E9239D" w:rsidR="00000C48" w:rsidRPr="00595988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</w:rPr>
              <w:t>BANK REFERENCE</w:t>
            </w:r>
          </w:p>
        </w:tc>
      </w:tr>
      <w:tr w:rsidR="00000C48" w:rsidRPr="000C2A23" w14:paraId="367A7C28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91A068F" w14:textId="7A47FC39" w:rsidR="00000C48" w:rsidRPr="00116D04" w:rsidRDefault="00000C48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6348609A" w14:textId="77777777" w:rsidR="00000C48" w:rsidRDefault="00000C4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C2C6216" w14:textId="5E259816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E: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REPUTATION AND REGULATORY COMPLAINCE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000C48" w:rsidRPr="00A164DA" w14:paraId="0F1EC451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566AD9A" w14:textId="54B11155" w:rsidR="00000C48" w:rsidRPr="00595988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AWARDS</w:t>
            </w:r>
          </w:p>
        </w:tc>
      </w:tr>
      <w:tr w:rsidR="00116D04" w:rsidRPr="000C2A23" w14:paraId="73A45F4C" w14:textId="77777777" w:rsidTr="00E04847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2A5E02F6" w14:textId="36A4127D" w:rsidR="00116D04" w:rsidRPr="00116D04" w:rsidRDefault="00116D04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460961" w14:paraId="1553B4B2" w14:textId="77777777" w:rsidTr="00116D04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3E8CED7" w14:textId="511E8728" w:rsidR="00000C48" w:rsidRPr="002A5E40" w:rsidRDefault="00000C48" w:rsidP="00116D04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COMPLAINTS</w:t>
            </w:r>
          </w:p>
        </w:tc>
      </w:tr>
      <w:tr w:rsidR="00000C48" w:rsidRPr="00460961" w14:paraId="2A5E66AB" w14:textId="77777777" w:rsidTr="00116D04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747D90B" w14:textId="4F6621F2" w:rsidR="00000C48" w:rsidRPr="00116D04" w:rsidRDefault="00000C48" w:rsidP="00116D04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5D91524C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91585DE" w14:textId="24BC3A31" w:rsidR="00FB380C" w:rsidRPr="001D4D0A" w:rsidRDefault="00FB380C" w:rsidP="00FB380C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SECTION F: </w:t>
      </w:r>
      <w:r w:rsidRPr="001D4D0A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DECLARATION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br/>
      </w:r>
      <w:sdt>
        <w:sdtPr>
          <w:rPr>
            <w:rFonts w:ascii="Century Gothic" w:hAnsi="Century Gothic" w:cs="Arial"/>
            <w:bCs/>
            <w:noProof/>
            <w:color w:val="000000" w:themeColor="text1"/>
            <w:kern w:val="0"/>
            <w:sz w:val="28"/>
            <w:szCs w:val="28"/>
            <w:lang w:val="en-US"/>
            <w14:ligatures w14:val="none"/>
          </w:rPr>
          <w:id w:val="-486091274"/>
          <w15:color w:val="33996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7D4D">
            <w:rPr>
              <w:rFonts w:ascii="MS Gothic" w:eastAsia="MS Gothic" w:hAnsi="MS Gothic" w:cs="Arial" w:hint="eastAsia"/>
              <w:bCs/>
              <w:noProof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t>☐</w:t>
          </w:r>
        </w:sdtContent>
      </w:sdt>
      <w: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I, the undersigned, certify that the information provided here is accurate and complete to the best of my knowledge. I authorize </w:t>
      </w:r>
      <w: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ChicAura Clothing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to verify any information provided.</w:t>
      </w:r>
    </w:p>
    <w:p w14:paraId="5A466174" w14:textId="77777777" w:rsidR="00FB380C" w:rsidRDefault="00FB380C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B9E1505" w14:textId="77777777" w:rsidR="00FB380C" w:rsidRDefault="00FB380C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07B8A690" w14:textId="2ADD6CA7" w:rsidR="00024A39" w:rsidRDefault="00FB380C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lastRenderedPageBreak/>
        <w:t xml:space="preserve">SECTION </w:t>
      </w: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G</w:t>
      </w: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: </w:t>
      </w: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ATTACHMENTS</w:t>
      </w:r>
    </w:p>
    <w:p w14:paraId="7DE0A2D7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A0906E1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9E93900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058784B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3E41532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BE3DFF0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26BA0EA6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4C8AFE7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EFA19B4" w14:textId="77777777" w:rsidR="00344157" w:rsidRPr="00EE0315" w:rsidRDefault="00344157" w:rsidP="00EE0315"/>
    <w:sectPr w:rsidR="00344157" w:rsidRPr="00EE03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76EE4" w14:textId="77777777" w:rsidR="0018467C" w:rsidRDefault="0018467C" w:rsidP="00344157">
      <w:pPr>
        <w:spacing w:after="0" w:line="240" w:lineRule="auto"/>
      </w:pPr>
      <w:r>
        <w:separator/>
      </w:r>
    </w:p>
  </w:endnote>
  <w:endnote w:type="continuationSeparator" w:id="0">
    <w:p w14:paraId="535B7EE1" w14:textId="77777777" w:rsidR="0018467C" w:rsidRDefault="0018467C" w:rsidP="0034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58151" w14:textId="77777777" w:rsidR="0018467C" w:rsidRDefault="0018467C" w:rsidP="00344157">
      <w:pPr>
        <w:spacing w:after="0" w:line="240" w:lineRule="auto"/>
      </w:pPr>
      <w:r>
        <w:separator/>
      </w:r>
    </w:p>
  </w:footnote>
  <w:footnote w:type="continuationSeparator" w:id="0">
    <w:p w14:paraId="59EE2A07" w14:textId="77777777" w:rsidR="0018467C" w:rsidRDefault="0018467C" w:rsidP="0034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37FA3" w14:textId="77777777" w:rsidR="00344157" w:rsidRPr="00344157" w:rsidRDefault="00344157" w:rsidP="00344157">
    <w:pPr>
      <w:outlineLvl w:val="0"/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</w:pPr>
    <w:r w:rsidRPr="00344157">
      <w:rPr>
        <w:rFonts w:ascii="Century Gothic" w:eastAsia="Times New Roman" w:hAnsi="Century Gothic" w:cs="Times New Roman"/>
        <w:b/>
        <w:noProof/>
        <w:color w:val="808080" w:themeColor="background1" w:themeShade="80"/>
        <w:kern w:val="0"/>
        <w:sz w:val="36"/>
        <w:szCs w:val="44"/>
        <w:lang w:val="en-US"/>
        <w14:ligatures w14:val="none"/>
      </w:rPr>
      <w:drawing>
        <wp:anchor distT="0" distB="0" distL="114300" distR="114300" simplePos="0" relativeHeight="251659264" behindDoc="1" locked="0" layoutInCell="1" allowOverlap="1" wp14:anchorId="1C0E093E" wp14:editId="51A8A931">
          <wp:simplePos x="0" y="0"/>
          <wp:positionH relativeFrom="column">
            <wp:posOffset>3272145</wp:posOffset>
          </wp:positionH>
          <wp:positionV relativeFrom="paragraph">
            <wp:posOffset>-243840</wp:posOffset>
          </wp:positionV>
          <wp:extent cx="1727219" cy="1324741"/>
          <wp:effectExtent l="0" t="0" r="6350" b="8890"/>
          <wp:wrapNone/>
          <wp:docPr id="2106110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61105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19" cy="1324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4157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>CHICAURA CLOTHING</w:t>
    </w:r>
  </w:p>
  <w:p w14:paraId="6C259844" w14:textId="77777777" w:rsidR="00344157" w:rsidRPr="00344157" w:rsidRDefault="00344157" w:rsidP="00344157">
    <w:pPr>
      <w:spacing w:after="0" w:line="276" w:lineRule="auto"/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</w:pP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t>KAMPALA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UGANDA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+256 707112244 | +256 777112244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chiaura@email.com</w:t>
    </w:r>
  </w:p>
  <w:p w14:paraId="13409AE8" w14:textId="5772319B" w:rsidR="00344157" w:rsidRDefault="00344157" w:rsidP="00344157">
    <w:pPr>
      <w:spacing w:after="0" w:line="240" w:lineRule="auto"/>
      <w:jc w:val="right"/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AF715F" wp14:editId="34DBE163">
              <wp:simplePos x="0" y="0"/>
              <wp:positionH relativeFrom="column">
                <wp:posOffset>-76200</wp:posOffset>
              </wp:positionH>
              <wp:positionV relativeFrom="paragraph">
                <wp:posOffset>292100</wp:posOffset>
              </wp:positionV>
              <wp:extent cx="58140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06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30510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23pt" to="451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" strokecolor="#d8d8d8 [2732]" strokeweight="1.75pt">
              <v:stroke joinstyle="miter"/>
            </v:line>
          </w:pict>
        </mc:Fallback>
      </mc:AlternateContent>
    </w:r>
    <w:r w:rsidR="00024A39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>SUPPLIER</w:t>
    </w:r>
    <w:r w:rsidRPr="00344157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 xml:space="preserve"> APPLICATION FORM</w:t>
    </w:r>
  </w:p>
  <w:p w14:paraId="56AAE845" w14:textId="55897941" w:rsidR="00344157" w:rsidRDefault="00344157" w:rsidP="00344157">
    <w:pPr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96AD8"/>
    <w:multiLevelType w:val="multilevel"/>
    <w:tmpl w:val="7AE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70C5"/>
    <w:multiLevelType w:val="multilevel"/>
    <w:tmpl w:val="130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D35BA"/>
    <w:multiLevelType w:val="hybridMultilevel"/>
    <w:tmpl w:val="B9BA8B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65E68"/>
    <w:multiLevelType w:val="hybridMultilevel"/>
    <w:tmpl w:val="01488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D7380"/>
    <w:multiLevelType w:val="multilevel"/>
    <w:tmpl w:val="96E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4467D"/>
    <w:multiLevelType w:val="multilevel"/>
    <w:tmpl w:val="CE0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B4B3C"/>
    <w:multiLevelType w:val="multilevel"/>
    <w:tmpl w:val="1CD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83674">
    <w:abstractNumId w:val="1"/>
  </w:num>
  <w:num w:numId="2" w16cid:durableId="1094595467">
    <w:abstractNumId w:val="5"/>
  </w:num>
  <w:num w:numId="3" w16cid:durableId="1561281869">
    <w:abstractNumId w:val="0"/>
  </w:num>
  <w:num w:numId="4" w16cid:durableId="1199245307">
    <w:abstractNumId w:val="6"/>
  </w:num>
  <w:num w:numId="5" w16cid:durableId="2040232881">
    <w:abstractNumId w:val="4"/>
  </w:num>
  <w:num w:numId="6" w16cid:durableId="1591695062">
    <w:abstractNumId w:val="2"/>
  </w:num>
  <w:num w:numId="7" w16cid:durableId="44604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54"/>
    <w:rsid w:val="00000C48"/>
    <w:rsid w:val="00024A39"/>
    <w:rsid w:val="00116D04"/>
    <w:rsid w:val="0018467C"/>
    <w:rsid w:val="00270125"/>
    <w:rsid w:val="0027597C"/>
    <w:rsid w:val="00291748"/>
    <w:rsid w:val="002A5E40"/>
    <w:rsid w:val="002A5EDA"/>
    <w:rsid w:val="00314CB0"/>
    <w:rsid w:val="00340EA2"/>
    <w:rsid w:val="00344157"/>
    <w:rsid w:val="004A7D4D"/>
    <w:rsid w:val="00524951"/>
    <w:rsid w:val="00533ADB"/>
    <w:rsid w:val="00595988"/>
    <w:rsid w:val="005B1E90"/>
    <w:rsid w:val="005D43E1"/>
    <w:rsid w:val="006420ED"/>
    <w:rsid w:val="006B3ECA"/>
    <w:rsid w:val="00733BEA"/>
    <w:rsid w:val="00774BBC"/>
    <w:rsid w:val="008027A3"/>
    <w:rsid w:val="0084262D"/>
    <w:rsid w:val="008B3EC2"/>
    <w:rsid w:val="009D2F2C"/>
    <w:rsid w:val="00A9534C"/>
    <w:rsid w:val="00C25E54"/>
    <w:rsid w:val="00C91EF7"/>
    <w:rsid w:val="00D332DB"/>
    <w:rsid w:val="00DB32D2"/>
    <w:rsid w:val="00E86105"/>
    <w:rsid w:val="00EE0315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26D59"/>
  <w15:chartTrackingRefBased/>
  <w15:docId w15:val="{467842C5-24E8-4B9A-AAF5-8D955F1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5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54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E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4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57"/>
  </w:style>
  <w:style w:type="paragraph" w:styleId="Footer">
    <w:name w:val="footer"/>
    <w:basedOn w:val="Normal"/>
    <w:link w:val="FooterChar"/>
    <w:uiPriority w:val="99"/>
    <w:unhideWhenUsed/>
    <w:rsid w:val="0034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57"/>
  </w:style>
  <w:style w:type="paragraph" w:customStyle="1" w:styleId="xl73">
    <w:name w:val="xl73"/>
    <w:basedOn w:val="Normal"/>
    <w:rsid w:val="0034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16"/>
      <w:lang w:val="en-US"/>
      <w14:ligatures w14:val="none"/>
    </w:rPr>
  </w:style>
  <w:style w:type="table" w:styleId="TableGrid">
    <w:name w:val="Table Grid"/>
    <w:basedOn w:val="TableNormal"/>
    <w:uiPriority w:val="99"/>
    <w:rsid w:val="0059598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98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CB6C-F182-43C1-814B-031074BD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Musinguzi Mark</dc:creator>
  <cp:keywords/>
  <dc:description/>
  <cp:lastModifiedBy>Musinguzi Mark</cp:lastModifiedBy>
  <cp:revision>10</cp:revision>
  <cp:lastPrinted>2025-07-14T15:43:00Z</cp:lastPrinted>
  <dcterms:created xsi:type="dcterms:W3CDTF">2025-07-09T12:43:00Z</dcterms:created>
  <dcterms:modified xsi:type="dcterms:W3CDTF">2025-07-18T09:11:00Z</dcterms:modified>
</cp:coreProperties>
</file>