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D3971" w14:textId="77777777" w:rsidR="00344157" w:rsidRDefault="00291748" w:rsidP="0034415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</w:pPr>
      <w:r>
        <w:rPr>
          <w:noProof/>
          <w:color w:val="525252"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198624A0" wp14:editId="00C5D959">
            <wp:simplePos x="0" y="0"/>
            <wp:positionH relativeFrom="column">
              <wp:posOffset>1358043</wp:posOffset>
            </wp:positionH>
            <wp:positionV relativeFrom="paragraph">
              <wp:posOffset>-579120</wp:posOffset>
            </wp:positionV>
            <wp:extent cx="3040135" cy="2331720"/>
            <wp:effectExtent l="0" t="0" r="8255" b="0"/>
            <wp:wrapNone/>
            <wp:docPr id="74594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949570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13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4157" w:rsidRPr="00344157"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  <w:t xml:space="preserve"> </w:t>
      </w:r>
    </w:p>
    <w:p w14:paraId="1AD6D292" w14:textId="77777777" w:rsidR="00344157" w:rsidRDefault="00344157" w:rsidP="0034415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</w:pPr>
    </w:p>
    <w:p w14:paraId="71E764ED" w14:textId="77FA7F02" w:rsidR="00344157" w:rsidRDefault="00344157" w:rsidP="00344157">
      <w:pPr>
        <w:tabs>
          <w:tab w:val="left" w:pos="5148"/>
        </w:tabs>
        <w:spacing w:after="0" w:line="240" w:lineRule="auto"/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</w:pPr>
      <w:r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  <w:tab/>
      </w:r>
    </w:p>
    <w:p w14:paraId="0B53DBDE" w14:textId="77777777" w:rsidR="00344157" w:rsidRDefault="00344157" w:rsidP="0034415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</w:pPr>
    </w:p>
    <w:p w14:paraId="6E1D1DD2" w14:textId="5F7F3DC7" w:rsidR="00344157" w:rsidRPr="00344157" w:rsidRDefault="0046562B" w:rsidP="0034415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</w:pPr>
      <w:r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  <w:t>WHOLESALER</w:t>
      </w:r>
      <w:r w:rsidR="00344157" w:rsidRPr="00344157"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  <w:t xml:space="preserve"> APPLICATION</w:t>
      </w:r>
    </w:p>
    <w:p w14:paraId="6E0DEAEF" w14:textId="77777777" w:rsidR="00344157" w:rsidRPr="00344157" w:rsidRDefault="00344157" w:rsidP="00344157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</w:pPr>
      <w:r w:rsidRPr="00344157">
        <w:rPr>
          <w:rFonts w:ascii="Century Gothic" w:eastAsia="Times New Roman" w:hAnsi="Century Gothic" w:cs="Times New Roman"/>
          <w:b/>
          <w:color w:val="808080" w:themeColor="background1" w:themeShade="80"/>
          <w:kern w:val="0"/>
          <w:sz w:val="56"/>
          <w:szCs w:val="56"/>
          <w:lang w:val="en-US"/>
          <w14:ligatures w14:val="none"/>
        </w:rPr>
        <w:t>DOCUMENT</w:t>
      </w:r>
    </w:p>
    <w:p w14:paraId="0DB36283" w14:textId="77777777" w:rsidR="00291748" w:rsidRDefault="00291748" w:rsidP="00291748">
      <w:pPr>
        <w:jc w:val="center"/>
        <w:rPr>
          <w:rFonts w:ascii="Century Gothic" w:hAnsi="Century Gothic" w:cs="Arial"/>
          <w:b/>
          <w:noProof/>
          <w:color w:val="000000" w:themeColor="text1"/>
          <w:kern w:val="0"/>
          <w:sz w:val="36"/>
          <w:szCs w:val="36"/>
          <w:lang w:val="en-US"/>
          <w14:ligatures w14:val="none"/>
        </w:rPr>
      </w:pPr>
    </w:p>
    <w:p w14:paraId="12BDFD36" w14:textId="4D032BC7" w:rsidR="00EE0315" w:rsidRPr="00291748" w:rsidRDefault="00291748" w:rsidP="00291748">
      <w:pPr>
        <w:jc w:val="center"/>
        <w:rPr>
          <w:rFonts w:ascii="Century Gothic" w:hAnsi="Century Gothic" w:cs="Arial"/>
          <w:b/>
          <w:noProof/>
          <w:color w:val="000000" w:themeColor="text1"/>
          <w:kern w:val="0"/>
          <w:sz w:val="36"/>
          <w:szCs w:val="36"/>
          <w:lang w:val="en-US"/>
          <w14:ligatures w14:val="none"/>
        </w:rPr>
      </w:pPr>
      <w:r w:rsidRPr="00291748">
        <w:rPr>
          <w:rFonts w:ascii="Century Gothic" w:hAnsi="Century Gothic" w:cs="Arial"/>
          <w:b/>
          <w:noProof/>
          <w:color w:val="000000" w:themeColor="text1"/>
          <w:kern w:val="0"/>
          <w:sz w:val="36"/>
          <w:szCs w:val="36"/>
          <w:lang w:val="en-US"/>
          <w14:ligatures w14:val="none"/>
        </w:rPr>
        <w:t>REQUIREMENTS AND ATTACHMENTS</w:t>
      </w:r>
    </w:p>
    <w:p w14:paraId="6FB830B2" w14:textId="7545A1D9" w:rsidR="00EE0315" w:rsidRDefault="00EE0315" w:rsidP="00291748">
      <w:pPr>
        <w:spacing w:after="0" w:line="240" w:lineRule="auto"/>
        <w:jc w:val="center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EE0315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Please ensure that all documents are clearly labe</w:t>
      </w: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l</w:t>
      </w:r>
      <w:r w:rsidRPr="00EE0315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led and</w:t>
      </w:r>
      <w:r w:rsid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 </w:t>
      </w:r>
      <w:r w:rsidRPr="00EE0315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organized. Incomplete</w:t>
      </w:r>
      <w:r w:rsid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applications may not be considered.</w:t>
      </w:r>
    </w:p>
    <w:p w14:paraId="36D02028" w14:textId="77777777" w:rsidR="00291748" w:rsidRPr="00291748" w:rsidRDefault="00291748" w:rsidP="00291748">
      <w:pPr>
        <w:spacing w:after="0" w:line="240" w:lineRule="auto"/>
        <w:jc w:val="center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2FADD31C" w14:textId="7CDD4598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Application Form</w:t>
      </w:r>
      <w:r w:rsidR="00291748"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 w:rsidR="00291748"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14:ligatures w14:val="none"/>
        </w:rPr>
        <w:t>(attached in this document).</w:t>
      </w:r>
    </w:p>
    <w:p w14:paraId="0C211768" w14:textId="77777777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Certificate of Incorporation (URSB)</w:t>
      </w:r>
    </w:p>
    <w:p w14:paraId="6C8B9B60" w14:textId="77777777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Valid Trading License (Local Government)</w:t>
      </w:r>
    </w:p>
    <w:p w14:paraId="3DD38C19" w14:textId="77777777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URA Tax Identification Number (TIN) Certificate</w:t>
      </w:r>
    </w:p>
    <w:p w14:paraId="77B2761E" w14:textId="77777777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VAT Registration Certificate (if applicable)</w:t>
      </w:r>
    </w:p>
    <w:p w14:paraId="40E01C9D" w14:textId="5483EA82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Bank Statement (last 3 months)</w:t>
      </w:r>
    </w:p>
    <w:p w14:paraId="70B69736" w14:textId="77777777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Audited Financial Statements (if annual turnover &gt; UGX 500M)</w:t>
      </w:r>
    </w:p>
    <w:p w14:paraId="037179A6" w14:textId="411771E8" w:rsidR="00EE0315" w:rsidRPr="00291748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National IDs/Passports of Directors/Owners</w:t>
      </w:r>
    </w:p>
    <w:p w14:paraId="68DDA47F" w14:textId="39A22BD0" w:rsidR="00EE0315" w:rsidRDefault="00EE0315" w:rsidP="00291748">
      <w:pPr>
        <w:pStyle w:val="ListParagraph"/>
        <w:numPr>
          <w:ilvl w:val="0"/>
          <w:numId w:val="6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Quality Certificates</w:t>
      </w:r>
    </w:p>
    <w:p w14:paraId="4BED5EA0" w14:textId="77777777" w:rsidR="00291748" w:rsidRPr="00291748" w:rsidRDefault="00291748" w:rsidP="00291748">
      <w:pPr>
        <w:pStyle w:val="ListParagraph"/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4289C78E" w14:textId="77777777" w:rsidR="00EE0315" w:rsidRPr="00291748" w:rsidRDefault="00EE0315" w:rsidP="00291748">
      <w:pPr>
        <w:spacing w:after="0" w:line="240" w:lineRule="auto"/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1D4D0A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Submission Instructions</w:t>
      </w:r>
    </w:p>
    <w:p w14:paraId="1508D90C" w14:textId="3CD05BE4" w:rsidR="00291748" w:rsidRPr="00291748" w:rsidRDefault="00291748" w:rsidP="00291748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Submit the form (no including the cover page) and all required documents as a single file.</w:t>
      </w:r>
    </w:p>
    <w:p w14:paraId="3AB97C4F" w14:textId="1D779E7C" w:rsidR="00EE0315" w:rsidRPr="00291748" w:rsidRDefault="00EE0315" w:rsidP="00291748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Format: PDF</w:t>
      </w:r>
    </w:p>
    <w:p w14:paraId="2F19D847" w14:textId="215E62E6" w:rsidR="00EE0315" w:rsidRPr="00291748" w:rsidRDefault="00EE0315" w:rsidP="00291748">
      <w:pPr>
        <w:pStyle w:val="ListParagraph"/>
        <w:numPr>
          <w:ilvl w:val="0"/>
          <w:numId w:val="7"/>
        </w:numPr>
        <w:spacing w:after="0" w:line="240" w:lineRule="auto"/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Delivery:</w:t>
      </w:r>
      <w:r w:rsid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u w:val="single"/>
          <w:lang w:val="en-US"/>
          <w14:ligatures w14:val="none"/>
        </w:rPr>
        <w:t>chicaura.com/</w:t>
      </w:r>
      <w:r w:rsidR="00291748"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u w:val="single"/>
          <w:lang w:val="en-US"/>
          <w14:ligatures w14:val="none"/>
        </w:rPr>
        <w:t>register</w:t>
      </w:r>
      <w:r w:rsidR="00291748"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 w:rsid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(w</w:t>
      </w:r>
      <w:r w:rsidR="00291748" w:rsidRP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ebsite</w:t>
      </w:r>
      <w:r w:rsidR="00291748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)</w:t>
      </w:r>
    </w:p>
    <w:p w14:paraId="4D93F8CB" w14:textId="77777777" w:rsidR="00291748" w:rsidRPr="001D4D0A" w:rsidRDefault="00291748" w:rsidP="00EE0315"/>
    <w:p w14:paraId="48DB513A" w14:textId="77777777" w:rsidR="00EE0315" w:rsidRDefault="00EE0315" w:rsidP="00EE0315"/>
    <w:p w14:paraId="463A552E" w14:textId="77777777" w:rsidR="00344157" w:rsidRDefault="00344157" w:rsidP="00EE0315"/>
    <w:p w14:paraId="3AA8ED4C" w14:textId="77777777" w:rsidR="00344157" w:rsidRDefault="00344157" w:rsidP="00EE0315">
      <w:pPr>
        <w:sectPr w:rsidR="0034415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E520F9" w14:textId="77777777" w:rsidR="00524951" w:rsidRDefault="00524951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35F3762D" w14:textId="77777777" w:rsidR="00524951" w:rsidRDefault="00524951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381439B1" w14:textId="192EDD7B" w:rsidR="00344157" w:rsidRPr="00595988" w:rsidRDefault="00344157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SECTION A: COMPANY DETAILS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6"/>
      </w:tblGrid>
      <w:tr w:rsidR="00595988" w:rsidRPr="00460961" w14:paraId="7C42FFFC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FCC50C3" w14:textId="77777777" w:rsidR="00595988" w:rsidRPr="00595988" w:rsidRDefault="00595988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95988">
              <w:rPr>
                <w:rFonts w:ascii="Century Gothic" w:hAnsi="Century Gothic" w:cs="Arial"/>
                <w:b/>
                <w:noProof/>
                <w:color w:val="000000" w:themeColor="text1"/>
              </w:rPr>
              <w:t>COMPANY / FIRM NAME</w:t>
            </w:r>
          </w:p>
        </w:tc>
      </w:tr>
      <w:tr w:rsidR="00595988" w:rsidRPr="00460961" w14:paraId="4B9DBA30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1635AC3" w14:textId="25821F0F" w:rsidR="00595988" w:rsidRPr="0083373B" w:rsidRDefault="00595988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95988" w:rsidRPr="00A164DA" w14:paraId="043886CD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CFCAAFC" w14:textId="77777777" w:rsidR="00595988" w:rsidRPr="00595988" w:rsidRDefault="00595988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95988">
              <w:rPr>
                <w:rFonts w:ascii="Century Gothic" w:hAnsi="Century Gothic" w:cs="Arial"/>
                <w:b/>
                <w:noProof/>
                <w:color w:val="000000" w:themeColor="text1"/>
              </w:rPr>
              <w:t>BUSINESS EMAIL</w:t>
            </w:r>
          </w:p>
        </w:tc>
      </w:tr>
      <w:tr w:rsidR="00595988" w:rsidRPr="000C2A23" w14:paraId="7310FAF6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79826B1" w14:textId="0BEE419E" w:rsidR="00595988" w:rsidRPr="0083373B" w:rsidRDefault="00595988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95988" w:rsidRPr="00460961" w14:paraId="4861D7E4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D78A514" w14:textId="77777777" w:rsidR="00595988" w:rsidRPr="00595988" w:rsidRDefault="00595988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95988">
              <w:rPr>
                <w:rFonts w:ascii="Century Gothic" w:hAnsi="Century Gothic" w:cs="Arial"/>
                <w:b/>
                <w:noProof/>
                <w:color w:val="000000" w:themeColor="text1"/>
              </w:rPr>
              <w:t>ADDRESS</w:t>
            </w:r>
          </w:p>
        </w:tc>
      </w:tr>
      <w:tr w:rsidR="00595988" w:rsidRPr="00460961" w14:paraId="709626D3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CA427C2" w14:textId="4E580298" w:rsidR="00595988" w:rsidRPr="0083373B" w:rsidRDefault="00595988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95988" w:rsidRPr="00EB283D" w14:paraId="304807A8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B5C557A" w14:textId="77777777" w:rsidR="00595988" w:rsidRPr="00595988" w:rsidRDefault="00595988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95988">
              <w:rPr>
                <w:rFonts w:ascii="Century Gothic" w:hAnsi="Century Gothic" w:cs="Arial"/>
                <w:b/>
                <w:noProof/>
                <w:color w:val="000000" w:themeColor="text1"/>
              </w:rPr>
              <w:t>PHONE NUMBER</w:t>
            </w:r>
          </w:p>
        </w:tc>
      </w:tr>
      <w:tr w:rsidR="00595988" w:rsidRPr="000C2A23" w14:paraId="69CC1E81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65A85CE" w14:textId="216863E7" w:rsidR="00595988" w:rsidRPr="0083373B" w:rsidRDefault="00595988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0C2A23" w14:paraId="24B3C273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D71E039" w14:textId="19164D5D" w:rsidR="00524951" w:rsidRPr="00524951" w:rsidRDefault="00524951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24951">
              <w:rPr>
                <w:rFonts w:ascii="Century Gothic" w:hAnsi="Century Gothic" w:cs="Arial"/>
                <w:b/>
                <w:noProof/>
                <w:color w:val="000000" w:themeColor="text1"/>
              </w:rPr>
              <w:t>DATE ESTABLISHED</w:t>
            </w:r>
          </w:p>
        </w:tc>
      </w:tr>
      <w:tr w:rsidR="00945556" w:rsidRPr="000C2A23" w14:paraId="5CF040B8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B63563D" w14:textId="3CCD50DC" w:rsidR="00945556" w:rsidRPr="0083373B" w:rsidRDefault="00945556" w:rsidP="0083373B">
            <w:pPr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945556" w:rsidRPr="000C2A23" w14:paraId="7612F827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21977BB" w14:textId="6F463D9B" w:rsidR="00945556" w:rsidRPr="00945556" w:rsidRDefault="00945556" w:rsidP="0083373B">
            <w:pPr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</w:pPr>
            <w:r w:rsidRPr="00945556"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  <w:t>INVENTORY CAPACITY (warehouse sq. ft)</w:t>
            </w:r>
          </w:p>
        </w:tc>
      </w:tr>
      <w:tr w:rsidR="00524951" w:rsidRPr="000C2A23" w14:paraId="0F4B99AA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6DE0AA9" w14:textId="2BA3EDC0" w:rsidR="00524951" w:rsidRPr="0083373B" w:rsidRDefault="00524951" w:rsidP="0083373B">
            <w:pPr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95988" w:rsidRPr="000C2A23" w14:paraId="3A648858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00BA923" w14:textId="7F5AFE5E" w:rsidR="00595988" w:rsidRPr="00524951" w:rsidRDefault="00524951" w:rsidP="0083373B">
            <w:pPr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24951">
              <w:rPr>
                <w:rFonts w:ascii="Century Gothic" w:hAnsi="Century Gothic" w:cs="Arial"/>
                <w:b/>
                <w:noProof/>
                <w:color w:val="000000" w:themeColor="text1"/>
              </w:rPr>
              <w:t>URSB REGISTRATION NUMBER</w:t>
            </w:r>
          </w:p>
        </w:tc>
      </w:tr>
      <w:tr w:rsidR="00595988" w:rsidRPr="000C2A23" w14:paraId="7B31BC92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9FA879F" w14:textId="4AE4B2D2" w:rsidR="00595988" w:rsidRPr="0083373B" w:rsidRDefault="00595988" w:rsidP="0083373B">
            <w:pPr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95988" w:rsidRPr="000C2A23" w14:paraId="703F20EB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5C5CC65" w14:textId="0B5B27E2" w:rsidR="00595988" w:rsidRPr="00524951" w:rsidRDefault="00524951" w:rsidP="0083373B">
            <w:pPr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24951">
              <w:rPr>
                <w:rFonts w:ascii="Century Gothic" w:hAnsi="Century Gothic" w:cs="Arial"/>
                <w:b/>
                <w:noProof/>
                <w:color w:val="000000" w:themeColor="text1"/>
              </w:rPr>
              <w:t>TAX IDENTIFICATION NUMBER (TIN)</w:t>
            </w:r>
          </w:p>
        </w:tc>
      </w:tr>
      <w:tr w:rsidR="00595988" w:rsidRPr="000C2A23" w14:paraId="5C13CCB5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0C18B8F" w14:textId="42ACF47C" w:rsidR="00595988" w:rsidRPr="0083373B" w:rsidRDefault="00595988" w:rsidP="0083373B">
            <w:pPr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0C2A23" w14:paraId="519F9EB9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5351CD3" w14:textId="2BFF41CC" w:rsidR="00524951" w:rsidRPr="00524951" w:rsidRDefault="00524951" w:rsidP="0083373B">
            <w:pPr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24951"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  <w:t>TRADING LICENSE NUMBER</w:t>
            </w:r>
          </w:p>
        </w:tc>
      </w:tr>
      <w:tr w:rsidR="00524951" w:rsidRPr="000C2A23" w14:paraId="44DF26CB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B73CF29" w14:textId="002C1CDB" w:rsidR="00524951" w:rsidRPr="0083373B" w:rsidRDefault="00524951" w:rsidP="0083373B">
            <w:pPr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14:paraId="6820E382" w14:textId="77777777" w:rsidR="00595988" w:rsidRDefault="00595988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7B16C2FD" w14:textId="77777777" w:rsidR="00524951" w:rsidRDefault="00524951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br w:type="page"/>
      </w:r>
    </w:p>
    <w:p w14:paraId="07FEB208" w14:textId="77777777" w:rsidR="00514B97" w:rsidRDefault="00514B97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15336295" w14:textId="03F5CE79" w:rsidR="00344157" w:rsidRPr="00595988" w:rsidRDefault="00344157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SECTION B: PRINCIPAL CONTACT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6"/>
      </w:tblGrid>
      <w:tr w:rsidR="00524951" w:rsidRPr="00460961" w14:paraId="0C0DC577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849389D" w14:textId="1405701B" w:rsidR="00524951" w:rsidRPr="00595988" w:rsidRDefault="00524951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595988">
              <w:rPr>
                <w:rFonts w:ascii="Century Gothic" w:hAnsi="Century Gothic" w:cs="Arial"/>
                <w:b/>
                <w:noProof/>
                <w:color w:val="000000" w:themeColor="text1"/>
              </w:rPr>
              <w:t>NAME</w:t>
            </w:r>
          </w:p>
        </w:tc>
      </w:tr>
      <w:tr w:rsidR="00524951" w:rsidRPr="00460961" w14:paraId="1B6D9262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075D2553" w14:textId="375BAEF0" w:rsidR="00524951" w:rsidRPr="0083373B" w:rsidRDefault="00524951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A164DA" w14:paraId="6277B390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55957A0A" w14:textId="6D0E226B" w:rsidR="00524951" w:rsidRPr="00595988" w:rsidRDefault="00524951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TITLE</w:t>
            </w:r>
          </w:p>
        </w:tc>
      </w:tr>
      <w:tr w:rsidR="00524951" w:rsidRPr="000C2A23" w14:paraId="515E3012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253084AA" w14:textId="5352FB90" w:rsidR="00524951" w:rsidRPr="0083373B" w:rsidRDefault="00524951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460961" w14:paraId="797FD755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566F2DD" w14:textId="2D107FD4" w:rsidR="00524951" w:rsidRPr="00595988" w:rsidRDefault="00524951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EMAIL</w:t>
            </w:r>
          </w:p>
        </w:tc>
      </w:tr>
      <w:tr w:rsidR="00524951" w:rsidRPr="00460961" w14:paraId="737327E4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3874C9EC" w14:textId="3189AB64" w:rsidR="00524951" w:rsidRPr="0083373B" w:rsidRDefault="00524951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EB283D" w14:paraId="3BCA799F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3CE48C5" w14:textId="1BF40DB8" w:rsidR="00524951" w:rsidRPr="00595988" w:rsidRDefault="00524951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CONTACT</w:t>
            </w:r>
          </w:p>
        </w:tc>
      </w:tr>
      <w:tr w:rsidR="00524951" w:rsidRPr="000C2A23" w14:paraId="19CC89A7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61A88A3F" w14:textId="0980DA46" w:rsidR="00524951" w:rsidRPr="0083373B" w:rsidRDefault="00524951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14:paraId="3C27F57D" w14:textId="77777777" w:rsidR="00524951" w:rsidRDefault="00524951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7F94A11D" w14:textId="77777777" w:rsidR="00514B97" w:rsidRDefault="00514B97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04105213" w14:textId="2B2D4560" w:rsidR="00344157" w:rsidRPr="00945556" w:rsidRDefault="00344157" w:rsidP="00595988">
      <w:pPr>
        <w:rPr>
          <w:rFonts w:ascii="Century Gothic" w:hAnsi="Century Gothic" w:cs="Arial"/>
          <w:b/>
          <w:bCs/>
          <w:noProof/>
          <w:color w:val="000000" w:themeColor="text1"/>
          <w:kern w:val="0"/>
          <w:sz w:val="28"/>
          <w:szCs w:val="28"/>
          <w14:ligatures w14:val="none"/>
        </w:rPr>
      </w:pPr>
      <w:r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SECTION C:</w:t>
      </w:r>
      <w:r w:rsidR="00595988"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 w:rsidR="00945556" w:rsidRPr="00945556">
        <w:rPr>
          <w:rFonts w:ascii="Century Gothic" w:hAnsi="Century Gothic" w:cs="Arial"/>
          <w:b/>
          <w:bCs/>
          <w:noProof/>
          <w:color w:val="000000" w:themeColor="text1"/>
          <w:kern w:val="0"/>
          <w:sz w:val="28"/>
          <w:szCs w:val="28"/>
          <w14:ligatures w14:val="none"/>
        </w:rPr>
        <w:t>SALES</w:t>
      </w:r>
      <w:r w:rsidR="00514B97">
        <w:rPr>
          <w:rFonts w:ascii="Century Gothic" w:hAnsi="Century Gothic" w:cs="Arial"/>
          <w:b/>
          <w:bCs/>
          <w:noProof/>
          <w:color w:val="000000" w:themeColor="text1"/>
          <w:kern w:val="0"/>
          <w:sz w:val="28"/>
          <w:szCs w:val="28"/>
          <w14:ligatures w14:val="none"/>
        </w:rPr>
        <w:t>,</w:t>
      </w:r>
      <w:r w:rsidR="00945556">
        <w:rPr>
          <w:rFonts w:ascii="Century Gothic" w:hAnsi="Century Gothic" w:cs="Arial"/>
          <w:b/>
          <w:bCs/>
          <w:noProof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514B97" w:rsidRPr="00945556">
        <w:rPr>
          <w:rFonts w:ascii="Century Gothic" w:hAnsi="Century Gothic" w:cs="Arial"/>
          <w:b/>
          <w:bCs/>
          <w:noProof/>
          <w:color w:val="000000" w:themeColor="text1"/>
          <w:kern w:val="0"/>
          <w:sz w:val="28"/>
          <w:szCs w:val="28"/>
          <w14:ligatures w14:val="none"/>
        </w:rPr>
        <w:t>DISTRIBUTION</w:t>
      </w:r>
      <w:r w:rsidR="00514B97">
        <w:rPr>
          <w:rFonts w:ascii="Century Gothic" w:hAnsi="Century Gothic" w:cs="Arial"/>
          <w:b/>
          <w:bCs/>
          <w:noProof/>
          <w:color w:val="000000" w:themeColor="text1"/>
          <w:kern w:val="0"/>
          <w:sz w:val="28"/>
          <w:szCs w:val="28"/>
          <w14:ligatures w14:val="none"/>
        </w:rPr>
        <w:t xml:space="preserve"> </w:t>
      </w:r>
      <w:r w:rsidR="00945556">
        <w:rPr>
          <w:rFonts w:ascii="Century Gothic" w:hAnsi="Century Gothic" w:cs="Arial"/>
          <w:b/>
          <w:bCs/>
          <w:noProof/>
          <w:color w:val="000000" w:themeColor="text1"/>
          <w:kern w:val="0"/>
          <w:sz w:val="28"/>
          <w:szCs w:val="28"/>
          <w14:ligatures w14:val="none"/>
        </w:rPr>
        <w:t>&amp;</w:t>
      </w:r>
      <w:r w:rsidR="00595988"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QUALITY SPECIFICATIONS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6"/>
      </w:tblGrid>
      <w:tr w:rsidR="00524951" w:rsidRPr="00460961" w14:paraId="2B278FD9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4019114" w14:textId="17E902E4" w:rsidR="00524951" w:rsidRPr="00595988" w:rsidRDefault="00945556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945556">
              <w:rPr>
                <w:rFonts w:ascii="Century Gothic" w:hAnsi="Century Gothic" w:cs="Arial"/>
                <w:b/>
                <w:noProof/>
                <w:color w:val="000000" w:themeColor="text1"/>
              </w:rPr>
              <w:t>ANNUAL SALES VOLUME</w:t>
            </w:r>
          </w:p>
        </w:tc>
      </w:tr>
      <w:tr w:rsidR="00945556" w:rsidRPr="00460961" w14:paraId="20480D42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CD4F1AB" w14:textId="2F4252B9" w:rsidR="00945556" w:rsidRPr="0083373B" w:rsidRDefault="00945556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A164DA" w14:paraId="791B05DB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7B9AC7E" w14:textId="03AB96CB" w:rsidR="00524951" w:rsidRPr="00595988" w:rsidRDefault="00945556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945556"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  <w:t>NUMBER OF RETAIL OUTLETS </w:t>
            </w:r>
          </w:p>
        </w:tc>
      </w:tr>
      <w:tr w:rsidR="00524951" w:rsidRPr="000C2A23" w14:paraId="0CC278E5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CBCA995" w14:textId="1E6C4BE4" w:rsidR="00524951" w:rsidRPr="0083373B" w:rsidRDefault="00524951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460961" w14:paraId="186B17A5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BA4B2C6" w14:textId="77FBDB1D" w:rsidR="00524951" w:rsidRPr="002A5E40" w:rsidRDefault="00514B97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</w:pPr>
            <w:r w:rsidRPr="00514B97"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  <w:t xml:space="preserve">MINIMUM ORDER VALUE </w:t>
            </w:r>
            <w:r w:rsidR="00945556" w:rsidRPr="00945556"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  <w:t>(units)</w:t>
            </w:r>
          </w:p>
        </w:tc>
      </w:tr>
      <w:tr w:rsidR="00945556" w:rsidRPr="00460961" w14:paraId="4BAFC1AC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40A56C5" w14:textId="3BA824A6" w:rsidR="00945556" w:rsidRPr="0083373B" w:rsidRDefault="00945556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524951" w:rsidRPr="00EB283D" w14:paraId="2CDFACDD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2F93129" w14:textId="4BD9A77A" w:rsidR="00524951" w:rsidRPr="00595988" w:rsidRDefault="00000C48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NUMBER OF EMPLOYEES</w:t>
            </w:r>
          </w:p>
        </w:tc>
      </w:tr>
      <w:tr w:rsidR="00524951" w:rsidRPr="000C2A23" w14:paraId="7EE6FB88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1BF77241" w14:textId="3C92BE56" w:rsidR="00524951" w:rsidRPr="0083373B" w:rsidRDefault="00524951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000C48" w:rsidRPr="000C2A23" w14:paraId="4C51FE6A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EFBC8C4" w14:textId="06E18BB3" w:rsidR="00000C48" w:rsidRPr="00000C48" w:rsidRDefault="00000C48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lang w:val="en-UG"/>
              </w:rPr>
            </w:pPr>
            <w:r w:rsidRPr="00000C48">
              <w:rPr>
                <w:rFonts w:ascii="Century Gothic" w:hAnsi="Century Gothic" w:cs="Arial"/>
                <w:b/>
                <w:noProof/>
                <w:color w:val="000000" w:themeColor="text1"/>
              </w:rPr>
              <w:t>QUALITY STANDARDS &amp; CERTIFICATIONS</w:t>
            </w:r>
          </w:p>
        </w:tc>
      </w:tr>
      <w:tr w:rsidR="0083373B" w:rsidRPr="000C2A23" w14:paraId="6364F951" w14:textId="77777777" w:rsidTr="0028562F">
        <w:trPr>
          <w:trHeight w:val="1040"/>
        </w:trPr>
        <w:tc>
          <w:tcPr>
            <w:tcW w:w="9016" w:type="dxa"/>
            <w:tcBorders>
              <w:top w:val="single" w:sz="8" w:space="0" w:color="BFBFBF" w:themeColor="background1" w:themeShade="BF"/>
            </w:tcBorders>
            <w:vAlign w:val="center"/>
          </w:tcPr>
          <w:p w14:paraId="32D9AA3F" w14:textId="649CAE66" w:rsidR="0083373B" w:rsidRPr="0083373B" w:rsidRDefault="0083373B" w:rsidP="00717FD6">
            <w:pPr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  <w:lang w:val="en-UG"/>
              </w:rPr>
            </w:pPr>
          </w:p>
        </w:tc>
      </w:tr>
    </w:tbl>
    <w:p w14:paraId="683B3376" w14:textId="77777777" w:rsidR="002A5E40" w:rsidRDefault="002A5E40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53B11C80" w14:textId="77777777" w:rsidR="00000C48" w:rsidRDefault="00000C48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4E171511" w14:textId="334B7DB8" w:rsidR="00344157" w:rsidRDefault="00344157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SECTION D:</w:t>
      </w:r>
      <w:r w:rsidR="00595988"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FINANCIAL INFORMATION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6"/>
      </w:tblGrid>
      <w:tr w:rsidR="00000C48" w:rsidRPr="00A164DA" w14:paraId="6A4B951C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2EBED705" w14:textId="58A87573" w:rsidR="00000C48" w:rsidRPr="00595988" w:rsidRDefault="00000C48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NET ASSETS</w:t>
            </w:r>
          </w:p>
        </w:tc>
      </w:tr>
      <w:tr w:rsidR="00000C48" w:rsidRPr="000C2A23" w14:paraId="673148CF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70A43926" w14:textId="1200CE64" w:rsidR="00000C48" w:rsidRPr="0083373B" w:rsidRDefault="00717FD6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  <w:lang w:val="en-UG"/>
              </w:rPr>
              <w:t>5</w:t>
            </w:r>
            <w:r w:rsidRPr="00717FD6"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  <w:lang w:val="en-UG"/>
              </w:rPr>
              <w:t>00000000</w:t>
            </w:r>
          </w:p>
        </w:tc>
      </w:tr>
      <w:tr w:rsidR="00000C48" w:rsidRPr="00460961" w14:paraId="20503582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8C31D84" w14:textId="20D07867" w:rsidR="00000C48" w:rsidRPr="002A5E40" w:rsidRDefault="00000C48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</w:pPr>
            <w:r w:rsidRPr="001D4D0A">
              <w:rPr>
                <w:rFonts w:ascii="Century Gothic" w:hAnsi="Century Gothic" w:cs="Arial"/>
                <w:b/>
                <w:noProof/>
                <w:color w:val="000000" w:themeColor="text1"/>
              </w:rPr>
              <w:t>ANNUAL TURNOVER</w:t>
            </w:r>
          </w:p>
        </w:tc>
      </w:tr>
      <w:tr w:rsidR="00000C48" w:rsidRPr="00460961" w14:paraId="62282BA0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0218CED" w14:textId="69DB71FE" w:rsidR="00000C48" w:rsidRPr="0083373B" w:rsidRDefault="00000C48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000C48" w:rsidRPr="00EB283D" w14:paraId="3DB73932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A1E7690" w14:textId="05E9239D" w:rsidR="00000C48" w:rsidRPr="00595988" w:rsidRDefault="00000C48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 w:rsidRPr="00000C48">
              <w:rPr>
                <w:rFonts w:ascii="Century Gothic" w:hAnsi="Century Gothic" w:cs="Arial"/>
                <w:b/>
                <w:noProof/>
                <w:color w:val="000000" w:themeColor="text1"/>
              </w:rPr>
              <w:t>BANK REFERENCE</w:t>
            </w:r>
          </w:p>
        </w:tc>
      </w:tr>
      <w:tr w:rsidR="00945556" w:rsidRPr="00EB283D" w14:paraId="4CAD127D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5613B254" w14:textId="22B10F8B" w:rsidR="00945556" w:rsidRPr="0083373B" w:rsidRDefault="00945556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14:paraId="6348609A" w14:textId="77777777" w:rsidR="00000C48" w:rsidRDefault="00000C48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1C5F8068" w14:textId="77777777" w:rsidR="00514B97" w:rsidRDefault="00514B97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0C2C6216" w14:textId="5100879D" w:rsidR="00344157" w:rsidRDefault="00344157" w:rsidP="00595988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SECTION E:</w:t>
      </w:r>
      <w:r w:rsidR="00595988" w:rsidRPr="00595988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REPUTATION AND REGULATORY COMPLAINCE</w:t>
      </w:r>
    </w:p>
    <w:tbl>
      <w:tblPr>
        <w:tblStyle w:val="TableGrid"/>
        <w:tblW w:w="0" w:type="auto"/>
        <w:tblInd w:w="-10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016"/>
      </w:tblGrid>
      <w:tr w:rsidR="00000C48" w:rsidRPr="00A164DA" w14:paraId="0F1EC451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4566AD9A" w14:textId="54B11155" w:rsidR="00000C48" w:rsidRPr="00595988" w:rsidRDefault="00000C48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AWARDS</w:t>
            </w:r>
          </w:p>
        </w:tc>
      </w:tr>
      <w:tr w:rsidR="0083373B" w:rsidRPr="000C2A23" w14:paraId="73A45F4C" w14:textId="77777777" w:rsidTr="00EA19BB">
        <w:trPr>
          <w:trHeight w:val="1040"/>
        </w:trPr>
        <w:tc>
          <w:tcPr>
            <w:tcW w:w="9016" w:type="dxa"/>
            <w:tcBorders>
              <w:top w:val="single" w:sz="8" w:space="0" w:color="BFBFBF" w:themeColor="background1" w:themeShade="BF"/>
            </w:tcBorders>
            <w:vAlign w:val="center"/>
          </w:tcPr>
          <w:p w14:paraId="2A5E02F6" w14:textId="7DADFB0B" w:rsidR="0083373B" w:rsidRPr="0083373B" w:rsidRDefault="0083373B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  <w:tr w:rsidR="00000C48" w:rsidRPr="00460961" w14:paraId="1553B4B2" w14:textId="77777777" w:rsidTr="0083373B">
        <w:trPr>
          <w:trHeight w:val="454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3E8CED7" w14:textId="511E8728" w:rsidR="00000C48" w:rsidRPr="002A5E40" w:rsidRDefault="00000C48" w:rsidP="0083373B">
            <w:pPr>
              <w:spacing w:line="259" w:lineRule="auto"/>
              <w:rPr>
                <w:rFonts w:ascii="Century Gothic" w:hAnsi="Century Gothic" w:cs="Arial"/>
                <w:b/>
                <w:noProof/>
                <w:color w:val="000000" w:themeColor="text1"/>
                <w:lang w:val="en-UG"/>
              </w:rPr>
            </w:pPr>
            <w:r>
              <w:rPr>
                <w:rFonts w:ascii="Century Gothic" w:hAnsi="Century Gothic" w:cs="Arial"/>
                <w:b/>
                <w:noProof/>
                <w:color w:val="000000" w:themeColor="text1"/>
              </w:rPr>
              <w:t>COMPLAINTS</w:t>
            </w:r>
          </w:p>
        </w:tc>
      </w:tr>
      <w:tr w:rsidR="00000C48" w:rsidRPr="00460961" w14:paraId="2A5E66AB" w14:textId="77777777" w:rsidTr="0083373B">
        <w:trPr>
          <w:trHeight w:val="510"/>
        </w:trPr>
        <w:tc>
          <w:tcPr>
            <w:tcW w:w="9016" w:type="dxa"/>
            <w:tcBorders>
              <w:top w:val="single" w:sz="8" w:space="0" w:color="BFBFBF" w:themeColor="background1" w:themeShade="BF"/>
              <w:bottom w:val="single" w:sz="8" w:space="0" w:color="BFBFBF" w:themeColor="background1" w:themeShade="BF"/>
            </w:tcBorders>
            <w:vAlign w:val="center"/>
          </w:tcPr>
          <w:p w14:paraId="4747D90B" w14:textId="1684D401" w:rsidR="00000C48" w:rsidRPr="0083373B" w:rsidRDefault="00000C48" w:rsidP="0083373B">
            <w:pPr>
              <w:spacing w:line="259" w:lineRule="auto"/>
              <w:rPr>
                <w:rFonts w:ascii="Century Gothic" w:hAnsi="Century Gothic" w:cs="Arial"/>
                <w:bCs/>
                <w:noProof/>
                <w:color w:val="000000" w:themeColor="text1"/>
                <w:sz w:val="24"/>
                <w:szCs w:val="24"/>
              </w:rPr>
            </w:pPr>
          </w:p>
        </w:tc>
      </w:tr>
    </w:tbl>
    <w:p w14:paraId="5D91524C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591585DE" w14:textId="774CAA60" w:rsidR="00FB380C" w:rsidRPr="001D4D0A" w:rsidRDefault="00FB380C" w:rsidP="00FB380C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FB380C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SECTION F: </w:t>
      </w:r>
      <w:r w:rsidRPr="001D4D0A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DECLARATION</w:t>
      </w:r>
      <w:r w:rsidRPr="001D4D0A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br/>
      </w:r>
      <w:sdt>
        <w:sdtPr>
          <w:rPr>
            <w:rFonts w:ascii="Century Gothic" w:hAnsi="Century Gothic" w:cs="Arial"/>
            <w:bCs/>
            <w:noProof/>
            <w:color w:val="000000" w:themeColor="text1"/>
            <w:kern w:val="0"/>
            <w:sz w:val="28"/>
            <w:szCs w:val="28"/>
            <w:lang w:val="en-US"/>
            <w14:ligatures w14:val="none"/>
          </w:rPr>
          <w:id w:val="-486091274"/>
          <w15:color w:val="339966"/>
          <w14:checkbox>
            <w14:checked w14:val="1"/>
            <w14:checkedState w14:val="00FE" w14:font="Wingdings"/>
            <w14:uncheckedState w14:val="2610" w14:font="MS Gothic"/>
          </w14:checkbox>
        </w:sdtPr>
        <w:sdtContent>
          <w:r w:rsidR="00717FD6">
            <w:rPr>
              <w:rFonts w:ascii="Century Gothic" w:hAnsi="Century Gothic" w:cs="Arial"/>
              <w:bCs/>
              <w:noProof/>
              <w:color w:val="000000" w:themeColor="text1"/>
              <w:kern w:val="0"/>
              <w:sz w:val="28"/>
              <w:szCs w:val="28"/>
              <w:lang w:val="en-US"/>
              <w14:ligatures w14:val="none"/>
            </w:rPr>
            <w:sym w:font="Wingdings" w:char="F0FE"/>
          </w:r>
        </w:sdtContent>
      </w:sdt>
      <w: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</w:t>
      </w:r>
      <w:r w:rsidRPr="001D4D0A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I, the undersigned, certify that the information provided here is accurate and complete to the best of my knowledge. I authorize </w:t>
      </w:r>
      <w: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>ChicAura Clothing</w:t>
      </w:r>
      <w:r w:rsidRPr="001D4D0A"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 to verify any information provided.</w:t>
      </w:r>
    </w:p>
    <w:p w14:paraId="5A466174" w14:textId="77777777" w:rsidR="00FB380C" w:rsidRDefault="00FB380C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0B9E1505" w14:textId="77777777" w:rsidR="00FB380C" w:rsidRDefault="00FB380C">
      <w:pP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br w:type="page"/>
      </w:r>
    </w:p>
    <w:p w14:paraId="07B8A690" w14:textId="2ADD6CA7" w:rsidR="00024A39" w:rsidRDefault="00FB380C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  <w:r w:rsidRPr="00FB380C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lastRenderedPageBreak/>
        <w:t xml:space="preserve">SECTION </w:t>
      </w:r>
      <w: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G</w:t>
      </w:r>
      <w:r w:rsidRPr="00FB380C"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 xml:space="preserve">: </w:t>
      </w:r>
      <w:r>
        <w:rPr>
          <w:rFonts w:ascii="Century Gothic" w:hAnsi="Century Gothic" w:cs="Arial"/>
          <w:b/>
          <w:noProof/>
          <w:color w:val="000000" w:themeColor="text1"/>
          <w:kern w:val="0"/>
          <w:sz w:val="28"/>
          <w:szCs w:val="28"/>
          <w:lang w:val="en-US"/>
          <w14:ligatures w14:val="none"/>
        </w:rPr>
        <w:t>ATTACHMENTS</w:t>
      </w:r>
    </w:p>
    <w:p w14:paraId="7DE0A2D7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3A0906E1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19E93900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6058784B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03E41532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0BE3DFF0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26BA0EA6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44C8AFE7" w14:textId="77777777" w:rsidR="00595988" w:rsidRDefault="00595988" w:rsidP="00595988">
      <w:pPr>
        <w:rPr>
          <w:rFonts w:ascii="Century Gothic" w:hAnsi="Century Gothic" w:cs="Arial"/>
          <w:bCs/>
          <w:noProof/>
          <w:color w:val="000000" w:themeColor="text1"/>
          <w:kern w:val="0"/>
          <w:sz w:val="28"/>
          <w:szCs w:val="28"/>
          <w:lang w:val="en-US"/>
          <w14:ligatures w14:val="none"/>
        </w:rPr>
      </w:pPr>
    </w:p>
    <w:p w14:paraId="6EFA19B4" w14:textId="77777777" w:rsidR="00344157" w:rsidRPr="00EE0315" w:rsidRDefault="00344157" w:rsidP="00EE0315"/>
    <w:sectPr w:rsidR="00344157" w:rsidRPr="00EE031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B1A868" w14:textId="77777777" w:rsidR="00C97ED0" w:rsidRDefault="00C97ED0" w:rsidP="00344157">
      <w:pPr>
        <w:spacing w:after="0" w:line="240" w:lineRule="auto"/>
      </w:pPr>
      <w:r>
        <w:separator/>
      </w:r>
    </w:p>
  </w:endnote>
  <w:endnote w:type="continuationSeparator" w:id="0">
    <w:p w14:paraId="45DCA76B" w14:textId="77777777" w:rsidR="00C97ED0" w:rsidRDefault="00C97ED0" w:rsidP="00344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1C9EB" w14:textId="77777777" w:rsidR="00C97ED0" w:rsidRDefault="00C97ED0" w:rsidP="00344157">
      <w:pPr>
        <w:spacing w:after="0" w:line="240" w:lineRule="auto"/>
      </w:pPr>
      <w:r>
        <w:separator/>
      </w:r>
    </w:p>
  </w:footnote>
  <w:footnote w:type="continuationSeparator" w:id="0">
    <w:p w14:paraId="37FA32EE" w14:textId="77777777" w:rsidR="00C97ED0" w:rsidRDefault="00C97ED0" w:rsidP="00344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37FA3" w14:textId="5EEAEF4B" w:rsidR="00344157" w:rsidRPr="00344157" w:rsidRDefault="00344157" w:rsidP="00C06383">
    <w:pPr>
      <w:tabs>
        <w:tab w:val="left" w:pos="6504"/>
      </w:tabs>
      <w:outlineLvl w:val="0"/>
      <w:rPr>
        <w:rFonts w:ascii="Century Gothic" w:eastAsia="Times New Roman" w:hAnsi="Century Gothic" w:cs="Times New Roman"/>
        <w:b/>
        <w:color w:val="808080" w:themeColor="background1" w:themeShade="80"/>
        <w:kern w:val="0"/>
        <w:sz w:val="36"/>
        <w:szCs w:val="44"/>
        <w:lang w:val="en-US"/>
        <w14:ligatures w14:val="none"/>
      </w:rPr>
    </w:pPr>
    <w:r w:rsidRPr="00344157">
      <w:rPr>
        <w:rFonts w:ascii="Century Gothic" w:eastAsia="Times New Roman" w:hAnsi="Century Gothic" w:cs="Times New Roman"/>
        <w:b/>
        <w:noProof/>
        <w:color w:val="808080" w:themeColor="background1" w:themeShade="80"/>
        <w:kern w:val="0"/>
        <w:sz w:val="36"/>
        <w:szCs w:val="44"/>
        <w:lang w:val="en-US"/>
        <w14:ligatures w14:val="none"/>
      </w:rPr>
      <w:drawing>
        <wp:anchor distT="0" distB="0" distL="114300" distR="114300" simplePos="0" relativeHeight="251659264" behindDoc="1" locked="0" layoutInCell="1" allowOverlap="1" wp14:anchorId="1C0E093E" wp14:editId="4FBD2004">
          <wp:simplePos x="0" y="0"/>
          <wp:positionH relativeFrom="column">
            <wp:posOffset>3272145</wp:posOffset>
          </wp:positionH>
          <wp:positionV relativeFrom="paragraph">
            <wp:posOffset>-243840</wp:posOffset>
          </wp:positionV>
          <wp:extent cx="1727219" cy="1324741"/>
          <wp:effectExtent l="0" t="0" r="6350" b="8890"/>
          <wp:wrapNone/>
          <wp:docPr id="210611055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6110557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7219" cy="13247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44157">
      <w:rPr>
        <w:rFonts w:ascii="Century Gothic" w:eastAsia="Times New Roman" w:hAnsi="Century Gothic" w:cs="Times New Roman"/>
        <w:b/>
        <w:color w:val="808080" w:themeColor="background1" w:themeShade="80"/>
        <w:kern w:val="0"/>
        <w:sz w:val="36"/>
        <w:szCs w:val="44"/>
        <w:lang w:val="en-US"/>
        <w14:ligatures w14:val="none"/>
      </w:rPr>
      <w:t>CHICAURA CLOTHING</w:t>
    </w:r>
    <w:r w:rsidR="00C06383">
      <w:rPr>
        <w:rFonts w:ascii="Century Gothic" w:eastAsia="Times New Roman" w:hAnsi="Century Gothic" w:cs="Times New Roman"/>
        <w:b/>
        <w:color w:val="808080" w:themeColor="background1" w:themeShade="80"/>
        <w:kern w:val="0"/>
        <w:sz w:val="36"/>
        <w:szCs w:val="44"/>
        <w:lang w:val="en-US"/>
        <w14:ligatures w14:val="none"/>
      </w:rPr>
      <w:tab/>
    </w:r>
  </w:p>
  <w:p w14:paraId="6C259844" w14:textId="77777777" w:rsidR="00344157" w:rsidRPr="00344157" w:rsidRDefault="00344157" w:rsidP="00344157">
    <w:pPr>
      <w:spacing w:after="0" w:line="276" w:lineRule="auto"/>
      <w:rPr>
        <w:rFonts w:ascii="Century Gothic" w:eastAsia="Times New Roman" w:hAnsi="Century Gothic" w:cs="Times New Roman"/>
        <w:color w:val="525252"/>
        <w:kern w:val="0"/>
        <w:sz w:val="18"/>
        <w:szCs w:val="18"/>
        <w:lang w:val="en-US"/>
        <w14:ligatures w14:val="none"/>
      </w:rPr>
    </w:pPr>
    <w:r w:rsidRPr="00344157">
      <w:rPr>
        <w:rFonts w:ascii="Century Gothic" w:eastAsia="Times New Roman" w:hAnsi="Century Gothic" w:cs="Times New Roman"/>
        <w:color w:val="525252"/>
        <w:kern w:val="0"/>
        <w:sz w:val="18"/>
        <w:szCs w:val="18"/>
        <w:lang w:val="en-US"/>
        <w14:ligatures w14:val="none"/>
      </w:rPr>
      <w:t>KAMPALA</w:t>
    </w:r>
    <w:r w:rsidRPr="00344157">
      <w:rPr>
        <w:rFonts w:ascii="Century Gothic" w:eastAsia="Times New Roman" w:hAnsi="Century Gothic" w:cs="Times New Roman"/>
        <w:color w:val="525252"/>
        <w:kern w:val="0"/>
        <w:sz w:val="18"/>
        <w:szCs w:val="18"/>
        <w:lang w:val="en-US"/>
        <w14:ligatures w14:val="none"/>
      </w:rPr>
      <w:br/>
      <w:t>UGANDA</w:t>
    </w:r>
    <w:r w:rsidRPr="00344157">
      <w:rPr>
        <w:rFonts w:ascii="Century Gothic" w:eastAsia="Times New Roman" w:hAnsi="Century Gothic" w:cs="Times New Roman"/>
        <w:color w:val="525252"/>
        <w:kern w:val="0"/>
        <w:sz w:val="18"/>
        <w:szCs w:val="18"/>
        <w:lang w:val="en-US"/>
        <w14:ligatures w14:val="none"/>
      </w:rPr>
      <w:br/>
      <w:t>+256 707112244 | +256 777112244</w:t>
    </w:r>
    <w:r w:rsidRPr="00344157">
      <w:rPr>
        <w:rFonts w:ascii="Century Gothic" w:eastAsia="Times New Roman" w:hAnsi="Century Gothic" w:cs="Times New Roman"/>
        <w:color w:val="525252"/>
        <w:kern w:val="0"/>
        <w:sz w:val="18"/>
        <w:szCs w:val="18"/>
        <w:lang w:val="en-US"/>
        <w14:ligatures w14:val="none"/>
      </w:rPr>
      <w:br/>
      <w:t>chiaura@email.com</w:t>
    </w:r>
  </w:p>
  <w:p w14:paraId="13409AE8" w14:textId="67204C53" w:rsidR="00344157" w:rsidRDefault="00344157" w:rsidP="00344157">
    <w:pPr>
      <w:spacing w:after="0" w:line="240" w:lineRule="auto"/>
      <w:jc w:val="right"/>
      <w:rPr>
        <w:rFonts w:ascii="Century Gothic" w:eastAsia="Times New Roman" w:hAnsi="Century Gothic" w:cs="Times New Roman"/>
        <w:b/>
        <w:color w:val="808080" w:themeColor="background1" w:themeShade="80"/>
        <w:kern w:val="0"/>
        <w:sz w:val="36"/>
        <w:szCs w:val="44"/>
        <w:lang w:val="en-US"/>
        <w14:ligatures w14:val="none"/>
      </w:rPr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AF715F" wp14:editId="34DBE163">
              <wp:simplePos x="0" y="0"/>
              <wp:positionH relativeFrom="column">
                <wp:posOffset>-76200</wp:posOffset>
              </wp:positionH>
              <wp:positionV relativeFrom="paragraph">
                <wp:posOffset>292100</wp:posOffset>
              </wp:positionV>
              <wp:extent cx="581406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14060" cy="0"/>
                      </a:xfrm>
                      <a:prstGeom prst="line">
                        <a:avLst/>
                      </a:prstGeom>
                      <a:ln w="22225">
                        <a:solidFill>
                          <a:schemeClr val="bg1">
                            <a:lumMod val="8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8305106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23pt" to="451.8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" strokecolor="#d8d8d8 [2732]" strokeweight="1.75pt">
              <v:stroke joinstyle="miter"/>
            </v:line>
          </w:pict>
        </mc:Fallback>
      </mc:AlternateContent>
    </w:r>
    <w:r w:rsidR="0046562B">
      <w:rPr>
        <w:rFonts w:ascii="Century Gothic" w:eastAsia="Times New Roman" w:hAnsi="Century Gothic" w:cs="Times New Roman"/>
        <w:b/>
        <w:color w:val="808080" w:themeColor="background1" w:themeShade="80"/>
        <w:kern w:val="0"/>
        <w:sz w:val="36"/>
        <w:szCs w:val="44"/>
        <w:lang w:val="en-US"/>
        <w14:ligatures w14:val="none"/>
      </w:rPr>
      <w:t>WHOLESALER</w:t>
    </w:r>
    <w:r w:rsidRPr="00344157">
      <w:rPr>
        <w:rFonts w:ascii="Century Gothic" w:eastAsia="Times New Roman" w:hAnsi="Century Gothic" w:cs="Times New Roman"/>
        <w:b/>
        <w:color w:val="808080" w:themeColor="background1" w:themeShade="80"/>
        <w:kern w:val="0"/>
        <w:sz w:val="36"/>
        <w:szCs w:val="44"/>
        <w:lang w:val="en-US"/>
        <w14:ligatures w14:val="none"/>
      </w:rPr>
      <w:t xml:space="preserve"> APPLICATION FORM</w:t>
    </w:r>
  </w:p>
  <w:p w14:paraId="56AAE845" w14:textId="55897941" w:rsidR="00344157" w:rsidRDefault="00344157" w:rsidP="00344157">
    <w:pPr>
      <w:spacing w:after="0" w:line="240" w:lineRule="aut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96AD8"/>
    <w:multiLevelType w:val="multilevel"/>
    <w:tmpl w:val="7AEC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670C5"/>
    <w:multiLevelType w:val="multilevel"/>
    <w:tmpl w:val="130A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D35BA"/>
    <w:multiLevelType w:val="hybridMultilevel"/>
    <w:tmpl w:val="B9BA8BE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65E68"/>
    <w:multiLevelType w:val="hybridMultilevel"/>
    <w:tmpl w:val="014886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7D7380"/>
    <w:multiLevelType w:val="multilevel"/>
    <w:tmpl w:val="96E2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4467D"/>
    <w:multiLevelType w:val="multilevel"/>
    <w:tmpl w:val="CE0AC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B4B3C"/>
    <w:multiLevelType w:val="multilevel"/>
    <w:tmpl w:val="1CDA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683674">
    <w:abstractNumId w:val="1"/>
  </w:num>
  <w:num w:numId="2" w16cid:durableId="1094595467">
    <w:abstractNumId w:val="5"/>
  </w:num>
  <w:num w:numId="3" w16cid:durableId="1561281869">
    <w:abstractNumId w:val="0"/>
  </w:num>
  <w:num w:numId="4" w16cid:durableId="1199245307">
    <w:abstractNumId w:val="6"/>
  </w:num>
  <w:num w:numId="5" w16cid:durableId="2040232881">
    <w:abstractNumId w:val="4"/>
  </w:num>
  <w:num w:numId="6" w16cid:durableId="1591695062">
    <w:abstractNumId w:val="2"/>
  </w:num>
  <w:num w:numId="7" w16cid:durableId="4460445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54"/>
    <w:rsid w:val="00000C48"/>
    <w:rsid w:val="00024A39"/>
    <w:rsid w:val="00291748"/>
    <w:rsid w:val="002A5E40"/>
    <w:rsid w:val="00340EA2"/>
    <w:rsid w:val="00344157"/>
    <w:rsid w:val="003F3726"/>
    <w:rsid w:val="0046562B"/>
    <w:rsid w:val="00511BC2"/>
    <w:rsid w:val="00514B97"/>
    <w:rsid w:val="00524951"/>
    <w:rsid w:val="00533ADB"/>
    <w:rsid w:val="00595988"/>
    <w:rsid w:val="005D43E1"/>
    <w:rsid w:val="006B3ECA"/>
    <w:rsid w:val="0070491C"/>
    <w:rsid w:val="00717FD6"/>
    <w:rsid w:val="00733BEA"/>
    <w:rsid w:val="00774BBC"/>
    <w:rsid w:val="0083373B"/>
    <w:rsid w:val="00867E3A"/>
    <w:rsid w:val="008B3EC2"/>
    <w:rsid w:val="00945556"/>
    <w:rsid w:val="00A9534C"/>
    <w:rsid w:val="00B6010B"/>
    <w:rsid w:val="00B81D1B"/>
    <w:rsid w:val="00C06383"/>
    <w:rsid w:val="00C25E54"/>
    <w:rsid w:val="00C91EF7"/>
    <w:rsid w:val="00C97ED0"/>
    <w:rsid w:val="00D208AA"/>
    <w:rsid w:val="00D31FC4"/>
    <w:rsid w:val="00D332DB"/>
    <w:rsid w:val="00E86105"/>
    <w:rsid w:val="00EE0315"/>
    <w:rsid w:val="00EF4D40"/>
    <w:rsid w:val="00FB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D26D59"/>
  <w15:chartTrackingRefBased/>
  <w15:docId w15:val="{467842C5-24E8-4B9A-AAF5-8D955F1B0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5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25E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E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E54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EE0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UG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44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157"/>
  </w:style>
  <w:style w:type="paragraph" w:styleId="Footer">
    <w:name w:val="footer"/>
    <w:basedOn w:val="Normal"/>
    <w:link w:val="FooterChar"/>
    <w:uiPriority w:val="99"/>
    <w:unhideWhenUsed/>
    <w:rsid w:val="003441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157"/>
  </w:style>
  <w:style w:type="paragraph" w:customStyle="1" w:styleId="xl73">
    <w:name w:val="xl73"/>
    <w:basedOn w:val="Normal"/>
    <w:rsid w:val="003441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0"/>
      <w:szCs w:val="16"/>
      <w:lang w:val="en-US"/>
      <w14:ligatures w14:val="none"/>
    </w:rPr>
  </w:style>
  <w:style w:type="table" w:styleId="TableGrid">
    <w:name w:val="Table Grid"/>
    <w:basedOn w:val="TableNormal"/>
    <w:uiPriority w:val="99"/>
    <w:rsid w:val="0059598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988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7F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5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DCB6C-F182-43C1-814B-031074BDB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Musinguzi Mark</dc:creator>
  <cp:keywords/>
  <dc:description/>
  <cp:lastModifiedBy>Musinguzi Mark</cp:lastModifiedBy>
  <cp:revision>11</cp:revision>
  <cp:lastPrinted>2025-07-15T18:33:00Z</cp:lastPrinted>
  <dcterms:created xsi:type="dcterms:W3CDTF">2025-07-09T12:43:00Z</dcterms:created>
  <dcterms:modified xsi:type="dcterms:W3CDTF">2025-07-18T09:13:00Z</dcterms:modified>
</cp:coreProperties>
</file>